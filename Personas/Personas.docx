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6F9C" w14:textId="4CC6267C" w:rsidR="00D9494A" w:rsidRDefault="00EE7C2E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FITNESS ENTHUSIAST</w:t>
      </w:r>
    </w:p>
    <w:p w14:paraId="5763A09E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8C1B0F" w:rsidRPr="001C2AEC" w14:paraId="422FC5D2" w14:textId="77777777" w:rsidTr="008C1B0F">
        <w:trPr>
          <w:trHeight w:val="432"/>
        </w:trPr>
        <w:tc>
          <w:tcPr>
            <w:tcW w:w="451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44AFE07A" w14:textId="77777777" w:rsidR="008C1B0F" w:rsidRDefault="008C1B0F" w:rsidP="008C1B0F">
            <w:pPr>
              <w:jc w:val="center"/>
              <w:rPr>
                <w:noProof/>
              </w:rPr>
            </w:pPr>
          </w:p>
          <w:p w14:paraId="6E58D9D9" w14:textId="53321DD9" w:rsidR="008C1B0F" w:rsidRPr="001C2AEC" w:rsidRDefault="008C1B0F" w:rsidP="008C1B0F">
            <w:pPr>
              <w:jc w:val="center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E42642" wp14:editId="0CC01442">
                  <wp:extent cx="1851660" cy="1627220"/>
                  <wp:effectExtent l="0" t="0" r="0" b="0"/>
                  <wp:docPr id="1084899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4" t="3627" r="33876" b="17581"/>
                          <a:stretch/>
                        </pic:blipFill>
                        <pic:spPr bwMode="auto">
                          <a:xfrm>
                            <a:off x="0" y="0"/>
                            <a:ext cx="1881593" cy="165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 w14:paraId="61AA3ADD" w14:textId="77777777" w:rsidR="008C1B0F" w:rsidRPr="001C2AEC" w:rsidRDefault="008C1B0F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AA112D1" w14:textId="463589CC" w:rsidR="008C1B0F" w:rsidRPr="001C2AEC" w:rsidRDefault="008C1B0F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 w14:paraId="705BB04B" w14:textId="77777777" w:rsidR="008C1B0F" w:rsidRPr="001C2AEC" w:rsidRDefault="008C1B0F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8871B52" w14:textId="77777777" w:rsidR="008C1B0F" w:rsidRPr="00975A3D" w:rsidRDefault="008C1B0F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8C1B0F" w:rsidRPr="001C2AEC" w14:paraId="56A0D399" w14:textId="77777777" w:rsidTr="00F558F5">
        <w:trPr>
          <w:trHeight w:val="2204"/>
        </w:trPr>
        <w:tc>
          <w:tcPr>
            <w:tcW w:w="4512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63E8FAB" w14:textId="77777777" w:rsidR="008C1B0F" w:rsidRPr="001C2AEC" w:rsidRDefault="008C1B0F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691A677D" w14:textId="77777777" w:rsidR="008C1B0F" w:rsidRPr="001C2AEC" w:rsidRDefault="008C1B0F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56EC280C" w14:textId="77777777" w:rsidR="008C1B0F" w:rsidRDefault="008C1B0F" w:rsidP="00DC25F7">
            <w:pPr>
              <w:jc w:val="center"/>
              <w:rPr>
                <w:color w:val="000000" w:themeColor="text1"/>
              </w:rPr>
            </w:pPr>
          </w:p>
          <w:p w14:paraId="1136FB93" w14:textId="77777777" w:rsidR="008C1B0F" w:rsidRDefault="008C1B0F" w:rsidP="00DC25F7">
            <w:pPr>
              <w:jc w:val="center"/>
              <w:rPr>
                <w:color w:val="000000" w:themeColor="text1"/>
              </w:rPr>
            </w:pPr>
          </w:p>
          <w:p w14:paraId="3501147B" w14:textId="3CC94A5F" w:rsidR="008C1B0F" w:rsidRPr="00975A3D" w:rsidRDefault="008C1B0F" w:rsidP="00DC25F7">
            <w:pPr>
              <w:jc w:val="center"/>
              <w:rPr>
                <w:color w:val="000000" w:themeColor="text1"/>
              </w:rPr>
            </w:pPr>
            <w:r w:rsidRPr="00DC25F7">
              <w:rPr>
                <w:color w:val="000000" w:themeColor="text1"/>
              </w:rPr>
              <w:t>Strives for peak physical fitness, enjoys challenging workouts, and values maintaining a healthy lifestyle</w:t>
            </w:r>
          </w:p>
        </w:tc>
        <w:tc>
          <w:tcPr>
            <w:tcW w:w="436" w:type="dxa"/>
            <w:vMerge/>
            <w:vAlign w:val="center"/>
          </w:tcPr>
          <w:p w14:paraId="057B8602" w14:textId="77777777" w:rsidR="008C1B0F" w:rsidRPr="001C2AEC" w:rsidRDefault="008C1B0F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2F0C73E7" w14:textId="77777777" w:rsidR="008C1B0F" w:rsidRDefault="008C1B0F" w:rsidP="00DC25F7">
            <w:pPr>
              <w:jc w:val="center"/>
              <w:rPr>
                <w:color w:val="000000" w:themeColor="text1"/>
              </w:rPr>
            </w:pPr>
          </w:p>
          <w:p w14:paraId="747A98C2" w14:textId="77777777" w:rsidR="008C1B0F" w:rsidRDefault="008C1B0F" w:rsidP="00DC25F7">
            <w:pPr>
              <w:jc w:val="center"/>
              <w:rPr>
                <w:color w:val="000000" w:themeColor="text1"/>
              </w:rPr>
            </w:pPr>
          </w:p>
          <w:p w14:paraId="6ED0AD9A" w14:textId="3D1E94E7" w:rsidR="008C1B0F" w:rsidRPr="00975A3D" w:rsidRDefault="008C1B0F" w:rsidP="00DC25F7">
            <w:pPr>
              <w:jc w:val="center"/>
              <w:rPr>
                <w:color w:val="000000" w:themeColor="text1"/>
              </w:rPr>
            </w:pPr>
            <w:r w:rsidRPr="00DC25F7">
              <w:rPr>
                <w:color w:val="000000" w:themeColor="text1"/>
              </w:rPr>
              <w:t>Balancing a demanding job with a rigorous fitness routine, occasional time constraints for meal planning and nutrition tracking</w:t>
            </w:r>
          </w:p>
        </w:tc>
      </w:tr>
      <w:tr w:rsidR="00DC25F7" w:rsidRPr="001C2AEC" w14:paraId="406EEDE3" w14:textId="77777777" w:rsidTr="00181538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2E268B9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2D880BB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76CF8C21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33FB41E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DEDAC8E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2018C43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028D0D9C" w14:textId="77777777" w:rsidTr="00181538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AA8E791" w14:textId="77777777" w:rsidR="00DC25F7" w:rsidRPr="00975A3D" w:rsidRDefault="00DC25F7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3CC8982B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6827213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55F358C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095EC0A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1D371F4C" w14:textId="77777777" w:rsidTr="00181538">
        <w:trPr>
          <w:trHeight w:val="463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84FC234" w14:textId="3EFE2BD1" w:rsidR="00DC25F7" w:rsidRPr="00DC25F7" w:rsidRDefault="00DC25F7" w:rsidP="001C2AEC">
            <w:pPr>
              <w:rPr>
                <w:bCs/>
                <w:i/>
                <w:iCs/>
                <w:color w:val="000000" w:themeColor="text1"/>
              </w:rPr>
            </w:pPr>
            <w:r w:rsidRPr="00DC25F7">
              <w:rPr>
                <w:bCs/>
                <w:i/>
                <w:iCs/>
                <w:color w:val="000000" w:themeColor="text1"/>
              </w:rPr>
              <w:t>Pushing my limits every day brings me closer to my fitness goals!</w:t>
            </w:r>
          </w:p>
        </w:tc>
        <w:tc>
          <w:tcPr>
            <w:tcW w:w="436" w:type="dxa"/>
            <w:vMerge/>
            <w:vAlign w:val="center"/>
          </w:tcPr>
          <w:p w14:paraId="26DA4F5D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02360C1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84387E9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1C1A72D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48EC0DF3" w14:textId="77777777" w:rsidTr="00181538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66B8780E" w14:textId="77777777" w:rsidR="00DC25F7" w:rsidRPr="001C2AEC" w:rsidRDefault="00DC25F7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4DE29BEF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984FA6B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D877F23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2253841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02AD2971" w14:textId="77777777" w:rsidTr="00DC25F7">
        <w:trPr>
          <w:trHeight w:val="432"/>
        </w:trPr>
        <w:tc>
          <w:tcPr>
            <w:tcW w:w="4512" w:type="dxa"/>
            <w:gridSpan w:val="2"/>
            <w:vAlign w:val="center"/>
          </w:tcPr>
          <w:p w14:paraId="22DFF22E" w14:textId="017702D0" w:rsidR="00DC25F7" w:rsidRPr="001C2AEC" w:rsidRDefault="00DC25F7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Alex Johnson</w:t>
            </w:r>
          </w:p>
        </w:tc>
        <w:tc>
          <w:tcPr>
            <w:tcW w:w="436" w:type="dxa"/>
            <w:vMerge/>
            <w:vAlign w:val="center"/>
          </w:tcPr>
          <w:p w14:paraId="045A8C75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0CB0B65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880DF95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30E3250" w14:textId="77777777" w:rsidR="00DC25F7" w:rsidRPr="001C2AEC" w:rsidRDefault="00DC25F7" w:rsidP="001C2AEC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1AD5109E" w14:textId="77777777" w:rsidTr="00DC25F7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481B89A0" w14:textId="77777777" w:rsidR="00DC25F7" w:rsidRPr="001C2AEC" w:rsidRDefault="00DC25F7" w:rsidP="00DC25F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right w:val="nil"/>
            </w:tcBorders>
            <w:vAlign w:val="center"/>
          </w:tcPr>
          <w:p w14:paraId="637B9418" w14:textId="77777777" w:rsidR="00DC25F7" w:rsidRPr="001C2AEC" w:rsidRDefault="00DC25F7" w:rsidP="00DC25F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6ED4CD0" w14:textId="77777777" w:rsidR="00DC25F7" w:rsidRPr="001C2AEC" w:rsidRDefault="00DC25F7" w:rsidP="00DC25F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right w:val="nil"/>
            </w:tcBorders>
            <w:vAlign w:val="center"/>
          </w:tcPr>
          <w:p w14:paraId="28A89737" w14:textId="77777777" w:rsidR="00DC25F7" w:rsidRPr="001C2AEC" w:rsidRDefault="00DC25F7" w:rsidP="00DC25F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66BDCFAD" w14:textId="77777777" w:rsidR="00DC25F7" w:rsidRPr="001C2AEC" w:rsidRDefault="00DC25F7" w:rsidP="00DC25F7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700869E6" w14:textId="77777777" w:rsidTr="00181538">
        <w:trPr>
          <w:trHeight w:val="432"/>
        </w:trPr>
        <w:tc>
          <w:tcPr>
            <w:tcW w:w="4512" w:type="dxa"/>
            <w:gridSpan w:val="2"/>
            <w:vAlign w:val="center"/>
          </w:tcPr>
          <w:p w14:paraId="7AEB3F08" w14:textId="2AACE763" w:rsidR="00DC25F7" w:rsidRPr="001C2AEC" w:rsidRDefault="00DC25F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28 years old</w:t>
            </w:r>
          </w:p>
        </w:tc>
        <w:tc>
          <w:tcPr>
            <w:tcW w:w="436" w:type="dxa"/>
            <w:vMerge/>
            <w:vAlign w:val="center"/>
          </w:tcPr>
          <w:p w14:paraId="2DDE1A9B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CAF7A29" w14:textId="193FBD2E" w:rsidR="00DC25F7" w:rsidRPr="001C2AEC" w:rsidRDefault="00DC25F7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436" w:type="dxa"/>
            <w:vMerge/>
            <w:vAlign w:val="center"/>
          </w:tcPr>
          <w:p w14:paraId="32EE462B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A06C033" w14:textId="12E416A8" w:rsidR="00DC25F7" w:rsidRPr="00975A3D" w:rsidRDefault="00DC25F7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DC25F7" w:rsidRPr="001C2AEC" w14:paraId="7ADC7088" w14:textId="77777777" w:rsidTr="00DC25F7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DD382AF" w14:textId="77777777" w:rsidR="00DC25F7" w:rsidRPr="001C2AEC" w:rsidRDefault="00DC25F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06493D3C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</w:tcPr>
          <w:p w14:paraId="6847F976" w14:textId="77777777" w:rsidR="00DC25F7" w:rsidRDefault="00DC25F7" w:rsidP="00DC25F7">
            <w:pPr>
              <w:jc w:val="center"/>
              <w:rPr>
                <w:color w:val="000000" w:themeColor="text1"/>
              </w:rPr>
            </w:pPr>
          </w:p>
          <w:p w14:paraId="42BEC91D" w14:textId="103BFC3A" w:rsidR="00DC25F7" w:rsidRPr="00975A3D" w:rsidRDefault="00DC25F7" w:rsidP="00DC25F7">
            <w:pPr>
              <w:jc w:val="center"/>
              <w:rPr>
                <w:color w:val="000000" w:themeColor="text1"/>
              </w:rPr>
            </w:pPr>
            <w:r w:rsidRPr="00DC25F7">
              <w:rPr>
                <w:color w:val="000000" w:themeColor="text1"/>
              </w:rPr>
              <w:t>Track and analyze diverse exercise routines, monitor progress, set fitness goals, access personalized workout plans, and manager a balanced nutrition profile</w:t>
            </w:r>
          </w:p>
        </w:tc>
        <w:tc>
          <w:tcPr>
            <w:tcW w:w="436" w:type="dxa"/>
            <w:vMerge/>
            <w:vAlign w:val="center"/>
          </w:tcPr>
          <w:p w14:paraId="2C363EB8" w14:textId="77777777" w:rsidR="00DC25F7" w:rsidRPr="00DC25F7" w:rsidRDefault="00DC25F7" w:rsidP="00975A3D">
            <w:pPr>
              <w:rPr>
                <w:bCs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auto"/>
          </w:tcPr>
          <w:p w14:paraId="4A16FFC9" w14:textId="77777777" w:rsidR="00DC25F7" w:rsidRPr="00DC25F7" w:rsidRDefault="00DC25F7" w:rsidP="00DC25F7">
            <w:pPr>
              <w:jc w:val="center"/>
              <w:rPr>
                <w:bCs/>
                <w:color w:val="000000" w:themeColor="text1"/>
              </w:rPr>
            </w:pPr>
          </w:p>
          <w:p w14:paraId="3810E2E0" w14:textId="2173F764" w:rsidR="00DC25F7" w:rsidRPr="00DC25F7" w:rsidRDefault="00DC25F7" w:rsidP="00DC25F7">
            <w:pPr>
              <w:jc w:val="center"/>
              <w:rPr>
                <w:bCs/>
                <w:color w:val="000000" w:themeColor="text1"/>
              </w:rPr>
            </w:pPr>
            <w:r w:rsidRPr="00DC25F7">
              <w:rPr>
                <w:bCs/>
                <w:color w:val="000000" w:themeColor="text1"/>
              </w:rPr>
              <w:t>Works in a demanding job, prioritizes fitness as a stress-reliever, and seeks continuous improvement in performance</w:t>
            </w:r>
          </w:p>
        </w:tc>
      </w:tr>
      <w:tr w:rsidR="00DC25F7" w:rsidRPr="001C2AEC" w14:paraId="3F5A8EED" w14:textId="77777777" w:rsidTr="00181538">
        <w:trPr>
          <w:trHeight w:val="432"/>
        </w:trPr>
        <w:tc>
          <w:tcPr>
            <w:tcW w:w="4512" w:type="dxa"/>
            <w:gridSpan w:val="2"/>
            <w:vAlign w:val="center"/>
          </w:tcPr>
          <w:p w14:paraId="75D60458" w14:textId="7AFAA39A" w:rsidR="00DC25F7" w:rsidRPr="001C2AEC" w:rsidRDefault="00DC25F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vAlign w:val="center"/>
          </w:tcPr>
          <w:p w14:paraId="2E719663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6A31587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97DB369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658950A" w14:textId="71878356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2D29383B" w14:textId="77777777" w:rsidTr="00181538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102A0253" w14:textId="77777777" w:rsidR="00DC25F7" w:rsidRPr="001C2AEC" w:rsidRDefault="00DC25F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36A7F708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4BCAF51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59EA638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225B8C7C" w14:textId="5E9BE30E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3673E1F4" w14:textId="77777777" w:rsidTr="00181538">
        <w:trPr>
          <w:trHeight w:val="432"/>
        </w:trPr>
        <w:tc>
          <w:tcPr>
            <w:tcW w:w="4512" w:type="dxa"/>
            <w:gridSpan w:val="2"/>
            <w:vAlign w:val="center"/>
          </w:tcPr>
          <w:p w14:paraId="215EF857" w14:textId="793089CE" w:rsidR="00DC25F7" w:rsidRPr="001C2AEC" w:rsidRDefault="00DC25F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Urban, Los Angeles</w:t>
            </w:r>
          </w:p>
        </w:tc>
        <w:tc>
          <w:tcPr>
            <w:tcW w:w="436" w:type="dxa"/>
            <w:vMerge/>
            <w:vAlign w:val="center"/>
          </w:tcPr>
          <w:p w14:paraId="5369F154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25C078C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F9A4C24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1D67E975" w14:textId="23282470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38AB1CA8" w14:textId="77777777" w:rsidTr="00181538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16B02D2D" w14:textId="77777777" w:rsidR="00DC25F7" w:rsidRPr="001C2AEC" w:rsidRDefault="00DC25F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7FC1E186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BF5CB23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F7EE87D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32A9D708" w14:textId="5E872AE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7713E2E8" w14:textId="77777777" w:rsidTr="00181538">
        <w:trPr>
          <w:trHeight w:val="432"/>
        </w:trPr>
        <w:tc>
          <w:tcPr>
            <w:tcW w:w="4512" w:type="dxa"/>
            <w:gridSpan w:val="2"/>
            <w:vAlign w:val="center"/>
          </w:tcPr>
          <w:p w14:paraId="17772F34" w14:textId="0E916128" w:rsidR="00DC25F7" w:rsidRPr="001C2AEC" w:rsidRDefault="00DC25F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436" w:type="dxa"/>
            <w:vMerge/>
            <w:vAlign w:val="center"/>
          </w:tcPr>
          <w:p w14:paraId="525A8D05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6E0DC51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B711806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2CB356C1" w14:textId="6C6E52EF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0DA37E55" w14:textId="77777777" w:rsidTr="00181538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50F4D258" w14:textId="77777777" w:rsidR="00DC25F7" w:rsidRPr="001C2AEC" w:rsidRDefault="00DC25F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5B3661BE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050A5D1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0F61D11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3CC5DC5C" w14:textId="02C5579C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0EAFD2E2" w14:textId="77777777" w:rsidTr="00181538">
        <w:trPr>
          <w:trHeight w:val="432"/>
        </w:trPr>
        <w:tc>
          <w:tcPr>
            <w:tcW w:w="4512" w:type="dxa"/>
            <w:gridSpan w:val="2"/>
            <w:vAlign w:val="center"/>
          </w:tcPr>
          <w:p w14:paraId="54322C3D" w14:textId="6D362869" w:rsidR="00DC25F7" w:rsidRPr="001C2AEC" w:rsidRDefault="00DC25F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436" w:type="dxa"/>
            <w:vMerge/>
            <w:vAlign w:val="center"/>
          </w:tcPr>
          <w:p w14:paraId="23D80431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1259216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9621802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133FB92E" w14:textId="76AD2DD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55CE1DAC" w14:textId="77777777" w:rsidTr="00181538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A39F249" w14:textId="77777777" w:rsidR="00DC25F7" w:rsidRPr="001C2AEC" w:rsidRDefault="00DC25F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6C108740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1218CF2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F2912EF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35C80755" w14:textId="793A5C05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36914AE0" w14:textId="77777777" w:rsidTr="00181538">
        <w:trPr>
          <w:trHeight w:val="432"/>
        </w:trPr>
        <w:tc>
          <w:tcPr>
            <w:tcW w:w="4512" w:type="dxa"/>
            <w:gridSpan w:val="2"/>
            <w:vAlign w:val="center"/>
          </w:tcPr>
          <w:p w14:paraId="5F55287F" w14:textId="6C3367AD" w:rsidR="00DC25F7" w:rsidRPr="001C2AEC" w:rsidRDefault="00DC25F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Bachelor’s Degree in Marketing</w:t>
            </w:r>
          </w:p>
        </w:tc>
        <w:tc>
          <w:tcPr>
            <w:tcW w:w="436" w:type="dxa"/>
            <w:vMerge/>
            <w:vAlign w:val="center"/>
          </w:tcPr>
          <w:p w14:paraId="60FF883F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61AB93F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A416FFF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0B722F67" w14:textId="26433C1C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19C2D710" w14:textId="77777777" w:rsidTr="00DC25F7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7EF23FA6" w14:textId="77777777" w:rsidR="00DC25F7" w:rsidRPr="001C2AEC" w:rsidRDefault="00DC25F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2E80C010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C54E9ED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09EE0D9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6A249DB3" w14:textId="4FB5B459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25CE78A5" w14:textId="77777777" w:rsidTr="00DC25F7">
        <w:trPr>
          <w:trHeight w:val="288"/>
        </w:trPr>
        <w:tc>
          <w:tcPr>
            <w:tcW w:w="4512" w:type="dxa"/>
            <w:gridSpan w:val="2"/>
            <w:shd w:val="clear" w:color="auto" w:fill="auto"/>
            <w:vAlign w:val="center"/>
          </w:tcPr>
          <w:p w14:paraId="43EC648D" w14:textId="3D25F2D9" w:rsidR="00DC25F7" w:rsidRPr="006A7C77" w:rsidRDefault="00DC25F7" w:rsidP="00975A3D">
            <w:pPr>
              <w:rPr>
                <w:bCs/>
                <w:noProof/>
                <w:color w:val="000000" w:themeColor="text1"/>
              </w:rPr>
            </w:pPr>
            <w:r w:rsidRPr="006A7C77">
              <w:rPr>
                <w:bCs/>
                <w:noProof/>
                <w:color w:val="000000" w:themeColor="text1"/>
              </w:rPr>
              <w:t>$80,000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EDA5E7F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A680FD7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34A5EB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FCDD0C2" w14:textId="77777777" w:rsidR="00DC25F7" w:rsidRPr="001C2AEC" w:rsidRDefault="00DC25F7" w:rsidP="00975A3D">
            <w:pPr>
              <w:rPr>
                <w:b/>
                <w:color w:val="000000" w:themeColor="text1"/>
              </w:rPr>
            </w:pPr>
          </w:p>
        </w:tc>
      </w:tr>
    </w:tbl>
    <w:p w14:paraId="62C1497E" w14:textId="77777777" w:rsidR="00560932" w:rsidRDefault="00560932" w:rsidP="00D4300C">
      <w:pPr>
        <w:rPr>
          <w:noProof/>
        </w:rPr>
        <w:sectPr w:rsidR="00560932" w:rsidSect="0042714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0C481CA2" w14:textId="731CBCEE" w:rsidR="00DC25F7" w:rsidRDefault="008C1B0F" w:rsidP="00DC25F7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lastRenderedPageBreak/>
        <w:t>WELLNESS NOVICE</w:t>
      </w:r>
    </w:p>
    <w:p w14:paraId="457F2C2C" w14:textId="77777777" w:rsidR="00DC25F7" w:rsidRPr="00975A3D" w:rsidRDefault="00DC25F7" w:rsidP="00DC25F7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8C1B0F" w:rsidRPr="001C2AEC" w14:paraId="46F8EE4C" w14:textId="77777777" w:rsidTr="008C1B0F">
        <w:trPr>
          <w:trHeight w:val="432"/>
        </w:trPr>
        <w:tc>
          <w:tcPr>
            <w:tcW w:w="451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06F758F3" w14:textId="77777777" w:rsidR="008C1B0F" w:rsidRDefault="008C1B0F" w:rsidP="008C1B0F">
            <w:pPr>
              <w:jc w:val="center"/>
              <w:rPr>
                <w:b/>
                <w:noProof/>
                <w:color w:val="000000" w:themeColor="text1"/>
              </w:rPr>
            </w:pPr>
          </w:p>
          <w:p w14:paraId="1C15EC4D" w14:textId="584FE40D" w:rsidR="008C1B0F" w:rsidRPr="001C2AEC" w:rsidRDefault="008C1B0F" w:rsidP="008C1B0F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6D85CE14" wp14:editId="1D66D32D">
                  <wp:extent cx="1851838" cy="1584960"/>
                  <wp:effectExtent l="0" t="0" r="0" b="0"/>
                  <wp:docPr id="767577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47" r="15635" b="11228"/>
                          <a:stretch/>
                        </pic:blipFill>
                        <pic:spPr bwMode="auto">
                          <a:xfrm>
                            <a:off x="0" y="0"/>
                            <a:ext cx="1863862" cy="1595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 w14:paraId="10170B0F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F10040E" w14:textId="77777777" w:rsidR="008C1B0F" w:rsidRPr="001C2AEC" w:rsidRDefault="008C1B0F" w:rsidP="00153C71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 w14:paraId="0478837A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E589280" w14:textId="77777777" w:rsidR="008C1B0F" w:rsidRPr="00975A3D" w:rsidRDefault="008C1B0F" w:rsidP="00153C71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8C1B0F" w:rsidRPr="001C2AEC" w14:paraId="1D885F6B" w14:textId="77777777" w:rsidTr="001F4C6F">
        <w:trPr>
          <w:trHeight w:val="2204"/>
        </w:trPr>
        <w:tc>
          <w:tcPr>
            <w:tcW w:w="4512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18A38C7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4EB0DDC5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7238A03C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01681D8E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12427887" w14:textId="0D57FB5A" w:rsidR="008C1B0F" w:rsidRPr="00975A3D" w:rsidRDefault="008C1B0F" w:rsidP="00153C71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Recognizes the importance of health and wellness, eager to adopt a healthier lifestyle, and values simplicity and guidance</w:t>
            </w:r>
          </w:p>
        </w:tc>
        <w:tc>
          <w:tcPr>
            <w:tcW w:w="436" w:type="dxa"/>
            <w:vMerge/>
            <w:vAlign w:val="center"/>
          </w:tcPr>
          <w:p w14:paraId="1B167F67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492265C7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47A74CD6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783B7F1C" w14:textId="3B8669FE" w:rsidR="008C1B0F" w:rsidRPr="00975A3D" w:rsidRDefault="008C1B0F" w:rsidP="00153C71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Limited prior knowledge about wellness practices, struggles with incorporating new habits into a freelance work schedule</w:t>
            </w:r>
          </w:p>
        </w:tc>
      </w:tr>
      <w:tr w:rsidR="00DC25F7" w:rsidRPr="001C2AEC" w14:paraId="1F56AC19" w14:textId="77777777" w:rsidTr="00153C71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C1444C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865C277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72E24B89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E78ADC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6B03BA9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1ED800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609E873D" w14:textId="77777777" w:rsidTr="00153C71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B14FD18" w14:textId="77777777" w:rsidR="00DC25F7" w:rsidRPr="00975A3D" w:rsidRDefault="00DC25F7" w:rsidP="00153C71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4F3E5C88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670ACF1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BA763B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FA9D007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21A31A92" w14:textId="77777777" w:rsidTr="00153C71">
        <w:trPr>
          <w:trHeight w:val="463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CB7222D" w14:textId="5FE16E89" w:rsidR="00DC25F7" w:rsidRPr="00DC25F7" w:rsidRDefault="008C1B0F" w:rsidP="00153C71">
            <w:pPr>
              <w:rPr>
                <w:bCs/>
                <w:i/>
                <w:iCs/>
                <w:color w:val="000000" w:themeColor="text1"/>
              </w:rPr>
            </w:pPr>
            <w:r>
              <w:rPr>
                <w:bCs/>
                <w:i/>
                <w:iCs/>
                <w:color w:val="000000" w:themeColor="text1"/>
              </w:rPr>
              <w:t>I’m ready to make positive changes for a healthier, happier life</w:t>
            </w:r>
          </w:p>
        </w:tc>
        <w:tc>
          <w:tcPr>
            <w:tcW w:w="436" w:type="dxa"/>
            <w:vMerge/>
            <w:vAlign w:val="center"/>
          </w:tcPr>
          <w:p w14:paraId="58A6EB38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69A9924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3F1ACB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97C53A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0FD8DAF5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93F1D26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554DE091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7AD097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452196A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CA5CDE6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418B8A75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0D5499C9" w14:textId="56C92DF5" w:rsidR="00DC25F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Emily Rodriguez</w:t>
            </w:r>
          </w:p>
        </w:tc>
        <w:tc>
          <w:tcPr>
            <w:tcW w:w="436" w:type="dxa"/>
            <w:vMerge/>
            <w:vAlign w:val="center"/>
          </w:tcPr>
          <w:p w14:paraId="019C7104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A85462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9BA1AB3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39F4E4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4FAD0ED9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214B840C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right w:val="nil"/>
            </w:tcBorders>
            <w:vAlign w:val="center"/>
          </w:tcPr>
          <w:p w14:paraId="69157628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7762C667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right w:val="nil"/>
            </w:tcBorders>
            <w:vAlign w:val="center"/>
          </w:tcPr>
          <w:p w14:paraId="23625083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0DB76512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41F220B1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3D1F7439" w14:textId="30BD159E" w:rsidR="00DC25F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35 years old</w:t>
            </w:r>
          </w:p>
        </w:tc>
        <w:tc>
          <w:tcPr>
            <w:tcW w:w="436" w:type="dxa"/>
            <w:vMerge/>
            <w:vAlign w:val="center"/>
          </w:tcPr>
          <w:p w14:paraId="7ABA7CEE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F57A893" w14:textId="77777777" w:rsidR="00DC25F7" w:rsidRPr="001C2AEC" w:rsidRDefault="00DC25F7" w:rsidP="00153C71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436" w:type="dxa"/>
            <w:vMerge/>
            <w:vAlign w:val="center"/>
          </w:tcPr>
          <w:p w14:paraId="40EB01D1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2B196C8" w14:textId="77777777" w:rsidR="00DC25F7" w:rsidRPr="00975A3D" w:rsidRDefault="00DC25F7" w:rsidP="00153C71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DC25F7" w:rsidRPr="001C2AEC" w14:paraId="358E8D2C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0DCFC53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38C89D59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</w:tcPr>
          <w:p w14:paraId="034924B9" w14:textId="77777777" w:rsidR="00DC25F7" w:rsidRDefault="00DC25F7" w:rsidP="00153C71">
            <w:pPr>
              <w:jc w:val="center"/>
              <w:rPr>
                <w:color w:val="000000" w:themeColor="text1"/>
              </w:rPr>
            </w:pPr>
          </w:p>
          <w:p w14:paraId="28126D6E" w14:textId="60D6082B" w:rsidR="00DC25F7" w:rsidRPr="00975A3D" w:rsidRDefault="008C1B0F" w:rsidP="00153C71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Receive beginner-friendly guidance, track basic health metrics (daily steps, water intake), access easy-to-follow tips for improving overall wellness, and manage daily nutrition intake</w:t>
            </w:r>
          </w:p>
        </w:tc>
        <w:tc>
          <w:tcPr>
            <w:tcW w:w="436" w:type="dxa"/>
            <w:vMerge/>
            <w:vAlign w:val="center"/>
          </w:tcPr>
          <w:p w14:paraId="65FCCC7C" w14:textId="77777777" w:rsidR="00DC25F7" w:rsidRPr="00DC25F7" w:rsidRDefault="00DC25F7" w:rsidP="00153C71">
            <w:pPr>
              <w:rPr>
                <w:bCs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auto"/>
          </w:tcPr>
          <w:p w14:paraId="2E3D9261" w14:textId="77777777" w:rsidR="00DC25F7" w:rsidRPr="00DC25F7" w:rsidRDefault="00DC25F7" w:rsidP="00153C71">
            <w:pPr>
              <w:jc w:val="center"/>
              <w:rPr>
                <w:bCs/>
                <w:color w:val="000000" w:themeColor="text1"/>
              </w:rPr>
            </w:pPr>
          </w:p>
          <w:p w14:paraId="0B256B35" w14:textId="101C7131" w:rsidR="00DC25F7" w:rsidRPr="00DC25F7" w:rsidRDefault="008C1B0F" w:rsidP="00153C71">
            <w:pPr>
              <w:jc w:val="center"/>
              <w:rPr>
                <w:bCs/>
                <w:color w:val="000000" w:themeColor="text1"/>
              </w:rPr>
            </w:pPr>
            <w:r w:rsidRPr="008C1B0F">
              <w:rPr>
                <w:bCs/>
                <w:color w:val="000000" w:themeColor="text1"/>
              </w:rPr>
              <w:t>Works from home, has recently developed an interest in wellness, and seeks accessible and easy-to-follow tips for improving overall health</w:t>
            </w:r>
          </w:p>
        </w:tc>
      </w:tr>
      <w:tr w:rsidR="00DC25F7" w:rsidRPr="001C2AEC" w14:paraId="3A2368F8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38CA9E50" w14:textId="235401B6" w:rsidR="00DC25F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vAlign w:val="center"/>
          </w:tcPr>
          <w:p w14:paraId="502827EC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905FCD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0B817DC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1782B56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5C3E8110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7B7ECD0E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4A8D7F8E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16352F6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A72822E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25F8FE3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70376A20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64EA3C45" w14:textId="66A25554" w:rsidR="00DC25F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Suburban, Dallas</w:t>
            </w:r>
          </w:p>
        </w:tc>
        <w:tc>
          <w:tcPr>
            <w:tcW w:w="436" w:type="dxa"/>
            <w:vMerge/>
            <w:vAlign w:val="center"/>
          </w:tcPr>
          <w:p w14:paraId="09170DC5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477E4D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1693786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327FE9C1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65A34FBE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18EF45BD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2E531DB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A86002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6777F4B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FF49920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2DC94688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45371440" w14:textId="7B467C11" w:rsidR="00DC25F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Freelance Graphic Designer</w:t>
            </w:r>
          </w:p>
        </w:tc>
        <w:tc>
          <w:tcPr>
            <w:tcW w:w="436" w:type="dxa"/>
            <w:vMerge/>
            <w:vAlign w:val="center"/>
          </w:tcPr>
          <w:p w14:paraId="6D10A820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30EBB67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73827EC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206069D8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05B42602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1DA398B0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28256424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D7F8881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60A48504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228FE796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52F1E38B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6B22DD43" w14:textId="23F30177" w:rsidR="00DC25F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Graphic Designer</w:t>
            </w:r>
          </w:p>
        </w:tc>
        <w:tc>
          <w:tcPr>
            <w:tcW w:w="436" w:type="dxa"/>
            <w:vMerge/>
            <w:vAlign w:val="center"/>
          </w:tcPr>
          <w:p w14:paraId="338F3892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879FBCE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1ABDBB3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BC51635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09E8221E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24B321BE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07222C20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0380A5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26B1C8C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52330232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3A8553CB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2971863B" w14:textId="498E2A83" w:rsidR="00DC25F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Associate’s Degree in Graphic Design</w:t>
            </w:r>
          </w:p>
        </w:tc>
        <w:tc>
          <w:tcPr>
            <w:tcW w:w="436" w:type="dxa"/>
            <w:vMerge/>
            <w:vAlign w:val="center"/>
          </w:tcPr>
          <w:p w14:paraId="03375B28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DB0B936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FBE48D9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1FDA3E5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37417DAE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27EC7727" w14:textId="77777777" w:rsidR="00DC25F7" w:rsidRPr="001C2AEC" w:rsidRDefault="00DC25F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35A3D5EE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952DF3B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B4AB71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6C5FEE2F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  <w:tr w:rsidR="00DC25F7" w:rsidRPr="001C2AEC" w14:paraId="3CA793AC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auto"/>
            <w:vAlign w:val="center"/>
          </w:tcPr>
          <w:p w14:paraId="667F58BF" w14:textId="0602DC60" w:rsidR="00DC25F7" w:rsidRPr="006A7C77" w:rsidRDefault="008C1B0F" w:rsidP="00153C71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Variable (Freelancer)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7C7DBD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8F09A25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565927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8A71398" w14:textId="77777777" w:rsidR="00DC25F7" w:rsidRPr="001C2AEC" w:rsidRDefault="00DC25F7" w:rsidP="00153C71">
            <w:pPr>
              <w:rPr>
                <w:b/>
                <w:color w:val="000000" w:themeColor="text1"/>
              </w:rPr>
            </w:pPr>
          </w:p>
        </w:tc>
      </w:tr>
    </w:tbl>
    <w:p w14:paraId="03D9053B" w14:textId="77777777" w:rsidR="00DC25F7" w:rsidRDefault="00DC25F7" w:rsidP="00DC25F7">
      <w:pPr>
        <w:rPr>
          <w:noProof/>
        </w:rPr>
        <w:sectPr w:rsidR="00DC25F7" w:rsidSect="0042714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3BB50D7B" w14:textId="22514917" w:rsidR="006A7C77" w:rsidRDefault="006E2F5F" w:rsidP="006A7C77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lastRenderedPageBreak/>
        <w:t>CHRONIC HEALTH CONDITION MANAGER</w:t>
      </w:r>
    </w:p>
    <w:p w14:paraId="2BD2FF20" w14:textId="77777777" w:rsidR="006A7C77" w:rsidRPr="00975A3D" w:rsidRDefault="006A7C77" w:rsidP="006A7C77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754768" w:rsidRPr="001C2AEC" w14:paraId="66C7C999" w14:textId="77777777" w:rsidTr="008C1B0F">
        <w:trPr>
          <w:trHeight w:val="432"/>
        </w:trPr>
        <w:tc>
          <w:tcPr>
            <w:tcW w:w="451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7ECD7094" w14:textId="710723EA" w:rsidR="008C1B0F" w:rsidRPr="001C2AEC" w:rsidRDefault="00754768" w:rsidP="008C1B0F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 wp14:anchorId="1D564D61" wp14:editId="3CAB2693">
                  <wp:extent cx="1912620" cy="1663700"/>
                  <wp:effectExtent l="0" t="0" r="0" b="0"/>
                  <wp:docPr id="18694030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3" t="-458" r="15177" b="458"/>
                          <a:stretch/>
                        </pic:blipFill>
                        <pic:spPr bwMode="auto">
                          <a:xfrm>
                            <a:off x="0" y="0"/>
                            <a:ext cx="1922438" cy="167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 w14:paraId="2A64ECBB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CDA8B49" w14:textId="77777777" w:rsidR="008C1B0F" w:rsidRPr="001C2AEC" w:rsidRDefault="008C1B0F" w:rsidP="00153C71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 w14:paraId="671E690D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4B1098B" w14:textId="77777777" w:rsidR="008C1B0F" w:rsidRPr="00975A3D" w:rsidRDefault="008C1B0F" w:rsidP="00153C71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754768" w:rsidRPr="001C2AEC" w14:paraId="6016404A" w14:textId="77777777" w:rsidTr="00C15CC4">
        <w:trPr>
          <w:trHeight w:val="2204"/>
        </w:trPr>
        <w:tc>
          <w:tcPr>
            <w:tcW w:w="4512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36EB44C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7907AB56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3644F974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0F22B0AF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40E0DF5F" w14:textId="2D3E84CC" w:rsidR="008C1B0F" w:rsidRPr="00975A3D" w:rsidRDefault="008C1B0F" w:rsidP="00153C71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Necessity-driven health monitoring, seeks to manage chronic conditions effectively, values tools for simplifying health management</w:t>
            </w:r>
          </w:p>
        </w:tc>
        <w:tc>
          <w:tcPr>
            <w:tcW w:w="436" w:type="dxa"/>
            <w:vMerge/>
            <w:vAlign w:val="center"/>
          </w:tcPr>
          <w:p w14:paraId="0DE62964" w14:textId="77777777" w:rsidR="008C1B0F" w:rsidRPr="001C2AEC" w:rsidRDefault="008C1B0F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51CE87B1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7B386B23" w14:textId="77777777" w:rsidR="008C1B0F" w:rsidRDefault="008C1B0F" w:rsidP="00153C71">
            <w:pPr>
              <w:jc w:val="center"/>
              <w:rPr>
                <w:color w:val="000000" w:themeColor="text1"/>
              </w:rPr>
            </w:pPr>
          </w:p>
          <w:p w14:paraId="3E7315C0" w14:textId="3FB1D2EB" w:rsidR="008C1B0F" w:rsidRPr="00975A3D" w:rsidRDefault="008C1B0F" w:rsidP="00153C71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Managing a chronic health condition while juggling part-time work, occasional emotional challenges associated with health management</w:t>
            </w:r>
          </w:p>
        </w:tc>
      </w:tr>
      <w:tr w:rsidR="00754768" w:rsidRPr="001C2AEC" w14:paraId="67F91ED7" w14:textId="77777777" w:rsidTr="00153C71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0AD330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F8C16D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5C5635BD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2586D7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56D992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89A0687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6EEF2605" w14:textId="77777777" w:rsidTr="00153C71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B2107FA" w14:textId="77777777" w:rsidR="006A7C77" w:rsidRPr="00975A3D" w:rsidRDefault="006A7C77" w:rsidP="00153C71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1D3BF4E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2F687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5C82EB8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BB5223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64D2843E" w14:textId="77777777" w:rsidTr="00153C71">
        <w:trPr>
          <w:trHeight w:val="463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7927FEE" w14:textId="23249710" w:rsidR="006A7C77" w:rsidRPr="00DC25F7" w:rsidRDefault="008C1B0F" w:rsidP="00153C71">
            <w:pPr>
              <w:rPr>
                <w:bCs/>
                <w:i/>
                <w:iCs/>
                <w:color w:val="000000" w:themeColor="text1"/>
              </w:rPr>
            </w:pPr>
            <w:r>
              <w:rPr>
                <w:bCs/>
                <w:i/>
                <w:iCs/>
                <w:color w:val="000000" w:themeColor="text1"/>
              </w:rPr>
              <w:t>Every day is a step towards better health, and I’m committed to the journey</w:t>
            </w:r>
          </w:p>
        </w:tc>
        <w:tc>
          <w:tcPr>
            <w:tcW w:w="436" w:type="dxa"/>
            <w:vMerge/>
            <w:vAlign w:val="center"/>
          </w:tcPr>
          <w:p w14:paraId="7A42BFE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DC7DC3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7586D9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6722A6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5D1382F4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7B2826E5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4E69205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20B95A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17A24C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E0D33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683F8C07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5093A2C1" w14:textId="03434E9A" w:rsidR="006A7C7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Taylor Lee</w:t>
            </w:r>
          </w:p>
        </w:tc>
        <w:tc>
          <w:tcPr>
            <w:tcW w:w="436" w:type="dxa"/>
            <w:vMerge/>
            <w:vAlign w:val="center"/>
          </w:tcPr>
          <w:p w14:paraId="4AD7B754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0A0FCF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B155557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C77BAA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675CFBD4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68EBC4B4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right w:val="nil"/>
            </w:tcBorders>
            <w:vAlign w:val="center"/>
          </w:tcPr>
          <w:p w14:paraId="37E61744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117586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right w:val="nil"/>
            </w:tcBorders>
            <w:vAlign w:val="center"/>
          </w:tcPr>
          <w:p w14:paraId="47A84DCD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EBD832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6319FA8D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7535E89A" w14:textId="36EC2C28" w:rsidR="006A7C7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45 years old</w:t>
            </w:r>
          </w:p>
        </w:tc>
        <w:tc>
          <w:tcPr>
            <w:tcW w:w="436" w:type="dxa"/>
            <w:vMerge/>
            <w:vAlign w:val="center"/>
          </w:tcPr>
          <w:p w14:paraId="30294E1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BA487DE" w14:textId="77777777" w:rsidR="006A7C77" w:rsidRPr="001C2AEC" w:rsidRDefault="006A7C77" w:rsidP="00153C71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436" w:type="dxa"/>
            <w:vMerge/>
            <w:vAlign w:val="center"/>
          </w:tcPr>
          <w:p w14:paraId="31FD1123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4873C1D" w14:textId="77777777" w:rsidR="006A7C77" w:rsidRPr="00975A3D" w:rsidRDefault="006A7C77" w:rsidP="00153C71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754768" w:rsidRPr="001C2AEC" w14:paraId="75AF7CEC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76ADE124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07A30DD4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</w:tcPr>
          <w:p w14:paraId="15563949" w14:textId="77777777" w:rsidR="006A7C77" w:rsidRDefault="006A7C77" w:rsidP="00153C71">
            <w:pPr>
              <w:jc w:val="center"/>
              <w:rPr>
                <w:color w:val="000000" w:themeColor="text1"/>
              </w:rPr>
            </w:pPr>
          </w:p>
          <w:p w14:paraId="27E072FF" w14:textId="6D0A3B6F" w:rsidR="006A7C77" w:rsidRPr="00975A3D" w:rsidRDefault="008C1B0F" w:rsidP="00153C71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Monitor health metric, set medication reminders, receive personalized insights on lifestyle adjustments for better health management, and track nutritional intake</w:t>
            </w:r>
          </w:p>
        </w:tc>
        <w:tc>
          <w:tcPr>
            <w:tcW w:w="436" w:type="dxa"/>
            <w:vMerge/>
            <w:vAlign w:val="center"/>
          </w:tcPr>
          <w:p w14:paraId="68A8736E" w14:textId="77777777" w:rsidR="006A7C77" w:rsidRPr="00DC25F7" w:rsidRDefault="006A7C77" w:rsidP="00153C71">
            <w:pPr>
              <w:rPr>
                <w:bCs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auto"/>
          </w:tcPr>
          <w:p w14:paraId="21613827" w14:textId="77777777" w:rsidR="006A7C77" w:rsidRPr="00DC25F7" w:rsidRDefault="006A7C77" w:rsidP="00153C71">
            <w:pPr>
              <w:jc w:val="center"/>
              <w:rPr>
                <w:bCs/>
                <w:color w:val="000000" w:themeColor="text1"/>
              </w:rPr>
            </w:pPr>
          </w:p>
          <w:p w14:paraId="29B3E6F1" w14:textId="316F54D5" w:rsidR="006A7C77" w:rsidRPr="00DC25F7" w:rsidRDefault="008C1B0F" w:rsidP="00153C71">
            <w:pPr>
              <w:jc w:val="center"/>
              <w:rPr>
                <w:bCs/>
                <w:color w:val="000000" w:themeColor="text1"/>
              </w:rPr>
            </w:pPr>
            <w:r w:rsidRPr="008C1B0F">
              <w:rPr>
                <w:bCs/>
                <w:color w:val="000000" w:themeColor="text1"/>
              </w:rPr>
              <w:t>Works part-time, manages a chronic health condition, and desires a platform that helps monitor health metrics specific to their condition</w:t>
            </w:r>
          </w:p>
        </w:tc>
      </w:tr>
      <w:tr w:rsidR="00754768" w:rsidRPr="001C2AEC" w14:paraId="75C734CB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68584D9D" w14:textId="427105DD" w:rsidR="006A7C7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Non-binary</w:t>
            </w:r>
          </w:p>
        </w:tc>
        <w:tc>
          <w:tcPr>
            <w:tcW w:w="436" w:type="dxa"/>
            <w:vMerge/>
            <w:vAlign w:val="center"/>
          </w:tcPr>
          <w:p w14:paraId="1EA65ED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F906F8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1312CA8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52F0AA6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43678EB0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76415318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431DA998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3FFF90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6E01159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3AA768AD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499B47A3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76D9C79B" w14:textId="4B124AD8" w:rsidR="006A7C7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Suburban, Chicago</w:t>
            </w:r>
          </w:p>
        </w:tc>
        <w:tc>
          <w:tcPr>
            <w:tcW w:w="436" w:type="dxa"/>
            <w:vMerge/>
            <w:vAlign w:val="center"/>
          </w:tcPr>
          <w:p w14:paraId="1BCB851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9BC851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04B7C43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6AEAB7D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62FA4B0A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65181799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684E2B2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9DBABC7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1B59B4E1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5B7CEF6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5DF39ADA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371DB70B" w14:textId="0A5C5733" w:rsidR="006A7C7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Social Worker</w:t>
            </w:r>
          </w:p>
        </w:tc>
        <w:tc>
          <w:tcPr>
            <w:tcW w:w="436" w:type="dxa"/>
            <w:vMerge/>
            <w:vAlign w:val="center"/>
          </w:tcPr>
          <w:p w14:paraId="0A03F6D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5225C44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23A90B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3BCDB70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0ACCE14A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65887B14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3FE69EF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D6CFE0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95A81B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102F89F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3D306A31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70EB8076" w14:textId="0F3129F6" w:rsidR="006A7C7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Licensed Clinical Social Worker</w:t>
            </w:r>
          </w:p>
        </w:tc>
        <w:tc>
          <w:tcPr>
            <w:tcW w:w="436" w:type="dxa"/>
            <w:vMerge/>
            <w:vAlign w:val="center"/>
          </w:tcPr>
          <w:p w14:paraId="15AC31F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A06B25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DF3AD7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85342A4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422AD769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566A0C3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4D320CD7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423703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E93EAB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B9FF29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015FAE40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0096AC7E" w14:textId="1E34E6E1" w:rsidR="006A7C77" w:rsidRPr="001C2AEC" w:rsidRDefault="008C1B0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Master’s Degree in Social Work</w:t>
            </w:r>
          </w:p>
        </w:tc>
        <w:tc>
          <w:tcPr>
            <w:tcW w:w="436" w:type="dxa"/>
            <w:vMerge/>
            <w:vAlign w:val="center"/>
          </w:tcPr>
          <w:p w14:paraId="2F640CF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C52BD4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D34CFD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6E16F27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21F468DE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4EAC6E98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481B908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484E2D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8FF0A6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B3DEE8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754768" w:rsidRPr="001C2AEC" w14:paraId="27E13E7B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auto"/>
            <w:vAlign w:val="center"/>
          </w:tcPr>
          <w:p w14:paraId="3867CC7D" w14:textId="6AE64CEE" w:rsidR="006A7C77" w:rsidRPr="006A7C77" w:rsidRDefault="008C1B0F" w:rsidP="00153C71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$60,000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11CA7F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36445F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8DCADA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4FFE42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</w:tbl>
    <w:p w14:paraId="0726CE00" w14:textId="77777777" w:rsidR="006A7C77" w:rsidRDefault="006A7C77" w:rsidP="006A7C77">
      <w:pPr>
        <w:rPr>
          <w:noProof/>
        </w:rPr>
        <w:sectPr w:rsidR="006A7C77" w:rsidSect="00427146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00101EF2" w14:textId="2AC05BD0" w:rsidR="006A7C77" w:rsidRDefault="006E2F5F" w:rsidP="006A7C77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lastRenderedPageBreak/>
        <w:t>SENIOR CITIZEN</w:t>
      </w:r>
    </w:p>
    <w:p w14:paraId="057FCAF6" w14:textId="77777777" w:rsidR="006A7C77" w:rsidRPr="00975A3D" w:rsidRDefault="006A7C77" w:rsidP="006A7C77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75003A" w:rsidRPr="001C2AEC" w14:paraId="01A9152E" w14:textId="77777777" w:rsidTr="0075003A">
        <w:trPr>
          <w:trHeight w:val="432"/>
        </w:trPr>
        <w:tc>
          <w:tcPr>
            <w:tcW w:w="451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3D07D3D4" w14:textId="77777777" w:rsidR="0075003A" w:rsidRDefault="0075003A" w:rsidP="0075003A">
            <w:pPr>
              <w:rPr>
                <w:b/>
                <w:noProof/>
                <w:color w:val="000000" w:themeColor="text1"/>
              </w:rPr>
            </w:pPr>
          </w:p>
          <w:p w14:paraId="379E80F1" w14:textId="56F2D5FB" w:rsidR="0075003A" w:rsidRPr="001C2AEC" w:rsidRDefault="0075003A" w:rsidP="0075003A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1AB365F0" wp14:editId="2399AA21">
                  <wp:extent cx="1570550" cy="1615440"/>
                  <wp:effectExtent l="0" t="0" r="0" b="3810"/>
                  <wp:docPr id="11447458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20" r="15469" b="15126"/>
                          <a:stretch/>
                        </pic:blipFill>
                        <pic:spPr bwMode="auto">
                          <a:xfrm>
                            <a:off x="0" y="0"/>
                            <a:ext cx="1581746" cy="1626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 w14:paraId="56C57D1A" w14:textId="77777777" w:rsidR="0075003A" w:rsidRPr="001C2AEC" w:rsidRDefault="0075003A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15D371E" w14:textId="77777777" w:rsidR="0075003A" w:rsidRPr="001C2AEC" w:rsidRDefault="0075003A" w:rsidP="00153C71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 w14:paraId="20187096" w14:textId="77777777" w:rsidR="0075003A" w:rsidRPr="001C2AEC" w:rsidRDefault="0075003A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4A3F98A" w14:textId="77777777" w:rsidR="0075003A" w:rsidRPr="00975A3D" w:rsidRDefault="0075003A" w:rsidP="00153C71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75003A" w:rsidRPr="001C2AEC" w14:paraId="14B4D642" w14:textId="77777777" w:rsidTr="00846E0B">
        <w:trPr>
          <w:trHeight w:val="2204"/>
        </w:trPr>
        <w:tc>
          <w:tcPr>
            <w:tcW w:w="4512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3E59C11" w14:textId="77777777" w:rsidR="0075003A" w:rsidRPr="001C2AEC" w:rsidRDefault="0075003A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3AA0F16C" w14:textId="77777777" w:rsidR="0075003A" w:rsidRPr="001C2AEC" w:rsidRDefault="0075003A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4B5A8D62" w14:textId="77777777" w:rsidR="0075003A" w:rsidRDefault="0075003A" w:rsidP="00153C71">
            <w:pPr>
              <w:jc w:val="center"/>
              <w:rPr>
                <w:color w:val="000000" w:themeColor="text1"/>
              </w:rPr>
            </w:pPr>
          </w:p>
          <w:p w14:paraId="6BEEB793" w14:textId="77777777" w:rsidR="0075003A" w:rsidRDefault="0075003A" w:rsidP="00153C71">
            <w:pPr>
              <w:jc w:val="center"/>
              <w:rPr>
                <w:color w:val="000000" w:themeColor="text1"/>
              </w:rPr>
            </w:pPr>
          </w:p>
          <w:p w14:paraId="40056D7A" w14:textId="6466157B" w:rsidR="0075003A" w:rsidRPr="00975A3D" w:rsidRDefault="0075003A" w:rsidP="00153C71">
            <w:pPr>
              <w:jc w:val="center"/>
              <w:rPr>
                <w:color w:val="000000" w:themeColor="text1"/>
              </w:rPr>
            </w:pPr>
            <w:r w:rsidRPr="00CF7FC7">
              <w:rPr>
                <w:color w:val="000000" w:themeColor="text1"/>
              </w:rPr>
              <w:t>Values maintaining independence and staying active in later years, prioritizes health for a fulfilling retirement</w:t>
            </w:r>
          </w:p>
        </w:tc>
        <w:tc>
          <w:tcPr>
            <w:tcW w:w="436" w:type="dxa"/>
            <w:vMerge/>
            <w:vAlign w:val="center"/>
          </w:tcPr>
          <w:p w14:paraId="2B45AA87" w14:textId="77777777" w:rsidR="0075003A" w:rsidRPr="001C2AEC" w:rsidRDefault="0075003A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2AABC247" w14:textId="77777777" w:rsidR="0075003A" w:rsidRDefault="0075003A" w:rsidP="00153C71">
            <w:pPr>
              <w:jc w:val="center"/>
              <w:rPr>
                <w:color w:val="000000" w:themeColor="text1"/>
              </w:rPr>
            </w:pPr>
          </w:p>
          <w:p w14:paraId="1A48F157" w14:textId="77777777" w:rsidR="0075003A" w:rsidRDefault="0075003A" w:rsidP="00153C71">
            <w:pPr>
              <w:jc w:val="center"/>
              <w:rPr>
                <w:color w:val="000000" w:themeColor="text1"/>
              </w:rPr>
            </w:pPr>
          </w:p>
          <w:p w14:paraId="7B5F5E62" w14:textId="795C9F79" w:rsidR="0075003A" w:rsidRPr="00975A3D" w:rsidRDefault="0075003A" w:rsidP="00153C71">
            <w:pPr>
              <w:jc w:val="center"/>
              <w:rPr>
                <w:color w:val="000000" w:themeColor="text1"/>
              </w:rPr>
            </w:pPr>
            <w:r w:rsidRPr="00CF7FC7">
              <w:rPr>
                <w:color w:val="000000" w:themeColor="text1"/>
              </w:rPr>
              <w:t>Physical limitations associated with aging, adapting to a retired lifestyle, occasional memory-related challenges</w:t>
            </w:r>
          </w:p>
        </w:tc>
      </w:tr>
      <w:tr w:rsidR="006A7C77" w:rsidRPr="001C2AEC" w14:paraId="7D3316FE" w14:textId="77777777" w:rsidTr="00153C71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88C50C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A04DCD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</w:tcBorders>
            <w:vAlign w:val="center"/>
          </w:tcPr>
          <w:p w14:paraId="6798A3B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5CE1A4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ED3958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61C0D33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0A9B08A8" w14:textId="77777777" w:rsidTr="00153C71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C061AB1" w14:textId="77777777" w:rsidR="006A7C77" w:rsidRPr="00975A3D" w:rsidRDefault="006A7C77" w:rsidP="00153C71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013ABB11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27289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A4CB8D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C5B0351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6DCB8B59" w14:textId="77777777" w:rsidTr="00153C71">
        <w:trPr>
          <w:trHeight w:val="463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8A7BA6B" w14:textId="020C4183" w:rsidR="006A7C77" w:rsidRPr="00DC25F7" w:rsidRDefault="006E2F5F" w:rsidP="00153C71">
            <w:pPr>
              <w:rPr>
                <w:bCs/>
                <w:i/>
                <w:iCs/>
                <w:color w:val="000000" w:themeColor="text1"/>
              </w:rPr>
            </w:pPr>
            <w:r>
              <w:rPr>
                <w:bCs/>
                <w:i/>
                <w:iCs/>
                <w:color w:val="000000" w:themeColor="text1"/>
              </w:rPr>
              <w:t>Age is just a number; staying active and healthy is the real secret</w:t>
            </w:r>
          </w:p>
        </w:tc>
        <w:tc>
          <w:tcPr>
            <w:tcW w:w="436" w:type="dxa"/>
            <w:vMerge/>
            <w:vAlign w:val="center"/>
          </w:tcPr>
          <w:p w14:paraId="55A78D3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E131A7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53A8FC3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2A9F93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391A0CD0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34ADCEA4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0ADD466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5E32C5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72A0683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248ACC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6FD2B13F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376A6753" w14:textId="263C515A" w:rsidR="006A7C77" w:rsidRPr="001C2AEC" w:rsidRDefault="006E2F5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Margaret Thompson</w:t>
            </w:r>
          </w:p>
        </w:tc>
        <w:tc>
          <w:tcPr>
            <w:tcW w:w="436" w:type="dxa"/>
            <w:vMerge/>
            <w:vAlign w:val="center"/>
          </w:tcPr>
          <w:p w14:paraId="080AAAE1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C4A3768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663C571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3E4E93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556B76B5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0E6C3CA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right w:val="nil"/>
            </w:tcBorders>
            <w:vAlign w:val="center"/>
          </w:tcPr>
          <w:p w14:paraId="2FF1C04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686A177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right w:val="nil"/>
            </w:tcBorders>
            <w:vAlign w:val="center"/>
          </w:tcPr>
          <w:p w14:paraId="49142ED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6563CE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6542C639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16B5E336" w14:textId="56F8219A" w:rsidR="006A7C77" w:rsidRPr="001C2AEC" w:rsidRDefault="006E2F5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70 years old</w:t>
            </w:r>
          </w:p>
        </w:tc>
        <w:tc>
          <w:tcPr>
            <w:tcW w:w="436" w:type="dxa"/>
            <w:vMerge/>
            <w:vAlign w:val="center"/>
          </w:tcPr>
          <w:p w14:paraId="5ADA3FD8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1D02846" w14:textId="77777777" w:rsidR="006A7C77" w:rsidRPr="001C2AEC" w:rsidRDefault="006A7C77" w:rsidP="00153C71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436" w:type="dxa"/>
            <w:vMerge/>
            <w:vAlign w:val="center"/>
          </w:tcPr>
          <w:p w14:paraId="29A5C10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6E9DFFD" w14:textId="77777777" w:rsidR="006A7C77" w:rsidRPr="00975A3D" w:rsidRDefault="006A7C77" w:rsidP="00153C71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6A7C77" w:rsidRPr="001C2AEC" w14:paraId="22F19198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4DBB6654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29517464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</w:tcPr>
          <w:p w14:paraId="34EAEBEF" w14:textId="77777777" w:rsidR="006A7C77" w:rsidRDefault="006A7C77" w:rsidP="00153C71">
            <w:pPr>
              <w:jc w:val="center"/>
              <w:rPr>
                <w:color w:val="000000" w:themeColor="text1"/>
              </w:rPr>
            </w:pPr>
          </w:p>
          <w:p w14:paraId="3369EDDE" w14:textId="500CF67C" w:rsidR="006A7C77" w:rsidRPr="00975A3D" w:rsidRDefault="00CF7FC7" w:rsidP="00153C71">
            <w:pPr>
              <w:jc w:val="center"/>
              <w:rPr>
                <w:color w:val="000000" w:themeColor="text1"/>
              </w:rPr>
            </w:pPr>
            <w:r w:rsidRPr="00CF7FC7">
              <w:rPr>
                <w:color w:val="000000" w:themeColor="text1"/>
              </w:rPr>
              <w:t>Track daily activities, monitor vital signs, access resources on senior-friendly exercises, receive reminders for medication and doctor appointments, and manage a balanced diet</w:t>
            </w:r>
          </w:p>
        </w:tc>
        <w:tc>
          <w:tcPr>
            <w:tcW w:w="436" w:type="dxa"/>
            <w:vMerge/>
            <w:vAlign w:val="center"/>
          </w:tcPr>
          <w:p w14:paraId="01D7206A" w14:textId="77777777" w:rsidR="006A7C77" w:rsidRPr="00DC25F7" w:rsidRDefault="006A7C77" w:rsidP="00153C71">
            <w:pPr>
              <w:rPr>
                <w:bCs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auto"/>
          </w:tcPr>
          <w:p w14:paraId="35032FEA" w14:textId="77777777" w:rsidR="006A7C77" w:rsidRPr="00DC25F7" w:rsidRDefault="006A7C77" w:rsidP="00153C71">
            <w:pPr>
              <w:jc w:val="center"/>
              <w:rPr>
                <w:bCs/>
                <w:color w:val="000000" w:themeColor="text1"/>
              </w:rPr>
            </w:pPr>
          </w:p>
          <w:p w14:paraId="565200B2" w14:textId="505C648F" w:rsidR="006A7C77" w:rsidRPr="00DC25F7" w:rsidRDefault="00CF7FC7" w:rsidP="00153C71">
            <w:pPr>
              <w:jc w:val="center"/>
              <w:rPr>
                <w:bCs/>
                <w:color w:val="000000" w:themeColor="text1"/>
              </w:rPr>
            </w:pPr>
            <w:r w:rsidRPr="00CF7FC7">
              <w:rPr>
                <w:bCs/>
                <w:color w:val="000000" w:themeColor="text1"/>
              </w:rPr>
              <w:t>Retired, enjoys gardening and community activities, and seeks tools for maintaining a healthy and active lifestyle in senior years</w:t>
            </w:r>
          </w:p>
        </w:tc>
      </w:tr>
      <w:tr w:rsidR="006A7C77" w:rsidRPr="001C2AEC" w14:paraId="27B611B4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286B4166" w14:textId="6DB8C946" w:rsidR="006A7C77" w:rsidRPr="001C2AEC" w:rsidRDefault="006E2F5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vAlign w:val="center"/>
          </w:tcPr>
          <w:p w14:paraId="35B89CF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66B022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23D87A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1D88E49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0B1059E7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ED1FD9C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28FB0DA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246D00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1A75DA8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CC0C9F3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5AF6F1AE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0D55B8AE" w14:textId="2B712E3B" w:rsidR="006A7C77" w:rsidRPr="001C2AEC" w:rsidRDefault="006E2F5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Rural, Pheonix</w:t>
            </w:r>
          </w:p>
        </w:tc>
        <w:tc>
          <w:tcPr>
            <w:tcW w:w="436" w:type="dxa"/>
            <w:vMerge/>
            <w:vAlign w:val="center"/>
          </w:tcPr>
          <w:p w14:paraId="2C9AA2C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364B07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8D3D50D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1A11031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6137905C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4EA27DCC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4AC0CFE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1F5A89D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8526FF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D9F3EC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72B50017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2BAA0B3D" w14:textId="073FEA77" w:rsidR="006A7C77" w:rsidRPr="001C2AEC" w:rsidRDefault="006E2F5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Retired School Teacher</w:t>
            </w:r>
          </w:p>
        </w:tc>
        <w:tc>
          <w:tcPr>
            <w:tcW w:w="436" w:type="dxa"/>
            <w:vMerge/>
            <w:vAlign w:val="center"/>
          </w:tcPr>
          <w:p w14:paraId="357DF9A1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CDE607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A2894C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41E1137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3F1421E0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24D16B37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110AF66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C9A68B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AB0E66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6F843C8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4EE37359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026465D2" w14:textId="0CEED1F0" w:rsidR="006A7C77" w:rsidRPr="001C2AEC" w:rsidRDefault="006E2F5F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Former Elementary School Teacher</w:t>
            </w:r>
          </w:p>
        </w:tc>
        <w:tc>
          <w:tcPr>
            <w:tcW w:w="436" w:type="dxa"/>
            <w:vMerge/>
            <w:vAlign w:val="center"/>
          </w:tcPr>
          <w:p w14:paraId="60A2DBC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2D6BE8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63594D3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3F31116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49903510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06CD0F01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03C53B8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089A3A7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B580FF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7C6854F5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5394008D" w14:textId="77777777" w:rsidTr="00153C71">
        <w:trPr>
          <w:trHeight w:val="432"/>
        </w:trPr>
        <w:tc>
          <w:tcPr>
            <w:tcW w:w="4512" w:type="dxa"/>
            <w:gridSpan w:val="2"/>
            <w:vAlign w:val="center"/>
          </w:tcPr>
          <w:p w14:paraId="3C507C9B" w14:textId="474894AA" w:rsidR="006A7C77" w:rsidRPr="001C2AEC" w:rsidRDefault="00CF7FC7" w:rsidP="00153C7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Bachelor’s Degree in Education</w:t>
            </w:r>
          </w:p>
        </w:tc>
        <w:tc>
          <w:tcPr>
            <w:tcW w:w="436" w:type="dxa"/>
            <w:vMerge/>
            <w:vAlign w:val="center"/>
          </w:tcPr>
          <w:p w14:paraId="76C91F52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CC384E7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13CE4BFE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6C45F9F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70C3E20E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D5DCE4" w:themeFill="text2" w:themeFillTint="33"/>
            <w:vAlign w:val="center"/>
          </w:tcPr>
          <w:p w14:paraId="6FE6107D" w14:textId="77777777" w:rsidR="006A7C77" w:rsidRPr="001C2AEC" w:rsidRDefault="006A7C77" w:rsidP="00153C71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6813817F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F5BC92A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F413CE8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54CA524B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  <w:tr w:rsidR="006A7C77" w:rsidRPr="001C2AEC" w14:paraId="717F508D" w14:textId="77777777" w:rsidTr="00153C71">
        <w:trPr>
          <w:trHeight w:val="288"/>
        </w:trPr>
        <w:tc>
          <w:tcPr>
            <w:tcW w:w="4512" w:type="dxa"/>
            <w:gridSpan w:val="2"/>
            <w:shd w:val="clear" w:color="auto" w:fill="auto"/>
            <w:vAlign w:val="center"/>
          </w:tcPr>
          <w:p w14:paraId="25C438FC" w14:textId="5EBCB3ED" w:rsidR="006A7C77" w:rsidRPr="006A7C77" w:rsidRDefault="00CF7FC7" w:rsidP="00153C71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$45,000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CAE5CC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9DEC38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004580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auto"/>
            <w:vAlign w:val="center"/>
          </w:tcPr>
          <w:p w14:paraId="5F76F419" w14:textId="77777777" w:rsidR="006A7C77" w:rsidRPr="001C2AEC" w:rsidRDefault="006A7C77" w:rsidP="00153C71">
            <w:pPr>
              <w:rPr>
                <w:b/>
                <w:color w:val="000000" w:themeColor="text1"/>
              </w:rPr>
            </w:pPr>
          </w:p>
        </w:tc>
      </w:tr>
    </w:tbl>
    <w:p w14:paraId="7D956EFF" w14:textId="77777777" w:rsidR="006B5ECE" w:rsidRPr="006A7C77" w:rsidRDefault="006B5ECE" w:rsidP="00DC25F7">
      <w:pPr>
        <w:rPr>
          <w:sz w:val="2"/>
          <w:szCs w:val="2"/>
        </w:rPr>
      </w:pPr>
    </w:p>
    <w:sectPr w:rsidR="006B5ECE" w:rsidRPr="006A7C77" w:rsidSect="0042714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5840" w:h="12240" w:orient="landscape"/>
      <w:pgMar w:top="142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1B4D" w14:textId="77777777" w:rsidR="00427146" w:rsidRDefault="00427146" w:rsidP="00D4300C">
      <w:r>
        <w:separator/>
      </w:r>
    </w:p>
  </w:endnote>
  <w:endnote w:type="continuationSeparator" w:id="0">
    <w:p w14:paraId="52112845" w14:textId="77777777" w:rsidR="00427146" w:rsidRDefault="00427146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51120BDE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5E24FB" w14:textId="77777777" w:rsidR="005B0B4C" w:rsidRDefault="005B0B4C" w:rsidP="00BA1CA5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1817842"/>
      <w:docPartObj>
        <w:docPartGallery w:val="Page Numbers (Bottom of Page)"/>
        <w:docPartUnique/>
      </w:docPartObj>
    </w:sdtPr>
    <w:sdtContent>
      <w:p w14:paraId="0FFF9764" w14:textId="77777777" w:rsidR="00EE7C2E" w:rsidRDefault="00EE7C2E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5F9E95" w14:textId="77777777" w:rsidR="00EE7C2E" w:rsidRDefault="00EE7C2E" w:rsidP="00BA1CA5">
    <w:pPr>
      <w:pStyle w:val="Footer"/>
      <w:ind w:right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D1C0" w14:textId="77777777" w:rsidR="00EE7C2E" w:rsidRDefault="00EE7C2E" w:rsidP="00BA1CA5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D93B" w14:textId="77777777" w:rsidR="00EE7C2E" w:rsidRDefault="00EE7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5A16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4513" w14:textId="77777777" w:rsidR="00571109" w:rsidRDefault="0057110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5149179"/>
      <w:docPartObj>
        <w:docPartGallery w:val="Page Numbers (Bottom of Page)"/>
        <w:docPartUnique/>
      </w:docPartObj>
    </w:sdtPr>
    <w:sdtContent>
      <w:p w14:paraId="377D3CC8" w14:textId="77777777" w:rsidR="00DC25F7" w:rsidRDefault="00DC25F7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1A8E9" w14:textId="77777777" w:rsidR="00DC25F7" w:rsidRDefault="00DC25F7" w:rsidP="00BA1CA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4065" w14:textId="77777777" w:rsidR="00DC25F7" w:rsidRDefault="00DC25F7" w:rsidP="00BA1CA5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081E" w14:textId="77777777" w:rsidR="00DC25F7" w:rsidRDefault="00DC25F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1258204"/>
      <w:docPartObj>
        <w:docPartGallery w:val="Page Numbers (Bottom of Page)"/>
        <w:docPartUnique/>
      </w:docPartObj>
    </w:sdtPr>
    <w:sdtContent>
      <w:p w14:paraId="22AE6CAD" w14:textId="77777777" w:rsidR="006A7C77" w:rsidRDefault="006A7C77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BF3EE" w14:textId="77777777" w:rsidR="006A7C77" w:rsidRDefault="006A7C77" w:rsidP="00BA1CA5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1C9B" w14:textId="77777777" w:rsidR="006A7C77" w:rsidRDefault="006A7C77" w:rsidP="00BA1CA5">
    <w:pPr>
      <w:pStyle w:val="Footer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66D01" w14:textId="77777777" w:rsidR="006A7C77" w:rsidRDefault="006A7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890B" w14:textId="77777777" w:rsidR="00427146" w:rsidRDefault="00427146" w:rsidP="00D4300C">
      <w:r>
        <w:separator/>
      </w:r>
    </w:p>
  </w:footnote>
  <w:footnote w:type="continuationSeparator" w:id="0">
    <w:p w14:paraId="3E69086A" w14:textId="77777777" w:rsidR="00427146" w:rsidRDefault="00427146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B654" w14:textId="77777777" w:rsidR="00571109" w:rsidRDefault="0057110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3E425" w14:textId="77777777" w:rsidR="00EE7C2E" w:rsidRDefault="00EE7C2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2983" w14:textId="77777777" w:rsidR="00EE7C2E" w:rsidRDefault="00EE7C2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7C3E" w14:textId="77777777" w:rsidR="00EE7C2E" w:rsidRDefault="00EE7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895D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E4A8" w14:textId="77777777" w:rsidR="00571109" w:rsidRDefault="0057110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5F76" w14:textId="77777777" w:rsidR="00DC25F7" w:rsidRDefault="00DC25F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7A71" w14:textId="77777777" w:rsidR="00DC25F7" w:rsidRDefault="00DC25F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DAC" w14:textId="77777777" w:rsidR="00DC25F7" w:rsidRDefault="00DC25F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C2F3" w14:textId="77777777" w:rsidR="006A7C77" w:rsidRDefault="006A7C7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8E7F" w14:textId="77777777" w:rsidR="006A7C77" w:rsidRDefault="006A7C7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94B2" w14:textId="77777777" w:rsidR="006A7C77" w:rsidRDefault="006A7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75462">
    <w:abstractNumId w:val="9"/>
  </w:num>
  <w:num w:numId="2" w16cid:durableId="88548512">
    <w:abstractNumId w:val="8"/>
  </w:num>
  <w:num w:numId="3" w16cid:durableId="1357921536">
    <w:abstractNumId w:val="7"/>
  </w:num>
  <w:num w:numId="4" w16cid:durableId="530799214">
    <w:abstractNumId w:val="6"/>
  </w:num>
  <w:num w:numId="5" w16cid:durableId="248081224">
    <w:abstractNumId w:val="5"/>
  </w:num>
  <w:num w:numId="6" w16cid:durableId="1421677629">
    <w:abstractNumId w:val="4"/>
  </w:num>
  <w:num w:numId="7" w16cid:durableId="223878697">
    <w:abstractNumId w:val="3"/>
  </w:num>
  <w:num w:numId="8" w16cid:durableId="1899584843">
    <w:abstractNumId w:val="2"/>
  </w:num>
  <w:num w:numId="9" w16cid:durableId="1327590632">
    <w:abstractNumId w:val="1"/>
  </w:num>
  <w:num w:numId="10" w16cid:durableId="684480226">
    <w:abstractNumId w:val="0"/>
  </w:num>
  <w:num w:numId="11" w16cid:durableId="410470454">
    <w:abstractNumId w:val="19"/>
  </w:num>
  <w:num w:numId="12" w16cid:durableId="2089301935">
    <w:abstractNumId w:val="28"/>
  </w:num>
  <w:num w:numId="13" w16cid:durableId="25720873">
    <w:abstractNumId w:val="27"/>
  </w:num>
  <w:num w:numId="14" w16cid:durableId="2099060824">
    <w:abstractNumId w:val="17"/>
  </w:num>
  <w:num w:numId="15" w16cid:durableId="702287577">
    <w:abstractNumId w:val="14"/>
  </w:num>
  <w:num w:numId="16" w16cid:durableId="1152528170">
    <w:abstractNumId w:val="18"/>
  </w:num>
  <w:num w:numId="17" w16cid:durableId="1023171823">
    <w:abstractNumId w:val="24"/>
  </w:num>
  <w:num w:numId="18" w16cid:durableId="1788501466">
    <w:abstractNumId w:val="23"/>
  </w:num>
  <w:num w:numId="19" w16cid:durableId="1915503103">
    <w:abstractNumId w:val="11"/>
  </w:num>
  <w:num w:numId="20" w16cid:durableId="1653758392">
    <w:abstractNumId w:val="12"/>
  </w:num>
  <w:num w:numId="21" w16cid:durableId="482477892">
    <w:abstractNumId w:val="20"/>
  </w:num>
  <w:num w:numId="22" w16cid:durableId="234635353">
    <w:abstractNumId w:val="15"/>
  </w:num>
  <w:num w:numId="23" w16cid:durableId="1586724056">
    <w:abstractNumId w:val="13"/>
  </w:num>
  <w:num w:numId="24" w16cid:durableId="684743953">
    <w:abstractNumId w:val="10"/>
  </w:num>
  <w:num w:numId="25" w16cid:durableId="172846593">
    <w:abstractNumId w:val="21"/>
  </w:num>
  <w:num w:numId="26" w16cid:durableId="248583118">
    <w:abstractNumId w:val="22"/>
  </w:num>
  <w:num w:numId="27" w16cid:durableId="962928128">
    <w:abstractNumId w:val="26"/>
  </w:num>
  <w:num w:numId="28" w16cid:durableId="438646270">
    <w:abstractNumId w:val="29"/>
  </w:num>
  <w:num w:numId="29" w16cid:durableId="1126505100">
    <w:abstractNumId w:val="16"/>
  </w:num>
  <w:num w:numId="30" w16cid:durableId="21328221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2MDY3NTA1NDQ1NDZU0lEKTi0uzszPAykwrAUAYvae7CwAAAA="/>
  </w:docVars>
  <w:rsids>
    <w:rsidRoot w:val="00EE7C2E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27146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4F3E60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A7C77"/>
    <w:rsid w:val="006B5ECE"/>
    <w:rsid w:val="006B6267"/>
    <w:rsid w:val="006C1052"/>
    <w:rsid w:val="006C66DE"/>
    <w:rsid w:val="006D36F2"/>
    <w:rsid w:val="006D37D8"/>
    <w:rsid w:val="006D6888"/>
    <w:rsid w:val="006E2D2B"/>
    <w:rsid w:val="006E2F5F"/>
    <w:rsid w:val="007111E4"/>
    <w:rsid w:val="00714325"/>
    <w:rsid w:val="0075003A"/>
    <w:rsid w:val="00754768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C027C"/>
    <w:rsid w:val="008C1B0F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3106"/>
    <w:rsid w:val="00CB4DF0"/>
    <w:rsid w:val="00CB7FA5"/>
    <w:rsid w:val="00CD3675"/>
    <w:rsid w:val="00CD426A"/>
    <w:rsid w:val="00CD579B"/>
    <w:rsid w:val="00CF7FC7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25F7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E7C2E"/>
    <w:rsid w:val="00EF0C09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9645B"/>
  <w15:docId w15:val="{C2570BEE-435C-407B-A7B3-4F8D53B5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26" Type="http://schemas.openxmlformats.org/officeDocument/2006/relationships/header" Target="header7.xml"/><Relationship Id="rId39" Type="http://schemas.openxmlformats.org/officeDocument/2006/relationships/fontTable" Target="fontTable.xml"/><Relationship Id="rId21" Type="http://schemas.openxmlformats.org/officeDocument/2006/relationships/footer" Target="footer4.xml"/><Relationship Id="rId34" Type="http://schemas.openxmlformats.org/officeDocument/2006/relationships/header" Target="header1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3.jpeg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6.xml"/><Relationship Id="rId32" Type="http://schemas.openxmlformats.org/officeDocument/2006/relationships/image" Target="media/image4.jpeg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footer" Target="footer10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TU\Semester%202\UI_UX%20Design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8937E4-C87F-4D7C-9A51-0B2EAF283F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275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Paquette</dc:creator>
  <cp:keywords/>
  <dc:description/>
  <cp:lastModifiedBy>Alexandre Paquette</cp:lastModifiedBy>
  <cp:revision>4</cp:revision>
  <cp:lastPrinted>2018-04-15T17:50:00Z</cp:lastPrinted>
  <dcterms:created xsi:type="dcterms:W3CDTF">2024-03-07T16:22:00Z</dcterms:created>
  <dcterms:modified xsi:type="dcterms:W3CDTF">2024-03-07T20:58:00Z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